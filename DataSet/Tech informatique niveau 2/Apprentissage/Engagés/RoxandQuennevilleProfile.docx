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Summary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Toujours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l’affut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nouvelle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technologie,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j’adore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apprendre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surpassé.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60" w:lineRule="atLeast"/>
        <w:ind w:left="186" w:right="260" w:firstLine="-6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très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débrouillard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comprend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rapidement.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regarde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toujours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l’avant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cherche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à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faire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avancer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choses.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309" w:lineRule="auto"/>
        <w:ind w:left="120" w:right="8305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6pt;margin-top:-10.62822pt;width:540pt;height:.1pt;mso-position-horizontal-relative:page;mso-position-vertical-relative:paragraph;z-index:-93" coordorigin="720,-213" coordsize="10800,2">
            <v:shape style="position:absolute;left:720;top:-213;width:10800;height:2" coordorigin="720,-213" coordsize="10800,0" path="m720,-213l11520,-213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Experience</w:t>
      </w:r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Technicien</w:t>
      </w:r>
      <w:r>
        <w:rPr>
          <w:rFonts w:ascii="Arial" w:hAnsi="Arial" w:cs="Arial" w:eastAsia="Arial"/>
          <w:sz w:val="24"/>
          <w:szCs w:val="24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informatique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janvier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2015</w:t>
      </w:r>
      <w:r>
        <w:rPr>
          <w:rFonts w:ascii="Arial" w:hAnsi="Arial" w:cs="Arial" w:eastAsia="Arial"/>
          <w:sz w:val="24"/>
          <w:szCs w:val="24"/>
          <w:color w:val="000000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000000"/>
          <w:spacing w:val="6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  <w:t>Present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40" w:lineRule="auto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Maintenance</w:t>
      </w:r>
      <w:r>
        <w:rPr>
          <w:rFonts w:ascii="Arial" w:hAnsi="Arial" w:cs="Arial" w:eastAsia="Arial"/>
          <w:sz w:val="24"/>
          <w:szCs w:val="24"/>
          <w:color w:val="666666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parc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Informatique.</w:t>
      </w:r>
      <w:r>
        <w:rPr>
          <w:rFonts w:ascii="Arial" w:hAnsi="Arial" w:cs="Arial" w:eastAsia="Arial"/>
          <w:sz w:val="24"/>
          <w:szCs w:val="24"/>
          <w:color w:val="666666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(postes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serveurs)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Support</w:t>
      </w:r>
      <w:r>
        <w:rPr>
          <w:rFonts w:ascii="Arial" w:hAnsi="Arial" w:cs="Arial" w:eastAsia="Arial"/>
          <w:sz w:val="24"/>
          <w:szCs w:val="24"/>
          <w:color w:val="666666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auprès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usagers.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Installation/configuration</w:t>
      </w:r>
      <w:r>
        <w:rPr>
          <w:rFonts w:ascii="Arial" w:hAnsi="Arial" w:cs="Arial" w:eastAsia="Arial"/>
          <w:sz w:val="24"/>
          <w:szCs w:val="24"/>
          <w:color w:val="666666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postes</w:t>
      </w:r>
      <w:r>
        <w:rPr>
          <w:rFonts w:ascii="Arial" w:hAnsi="Arial" w:cs="Arial" w:eastAsia="Arial"/>
          <w:sz w:val="24"/>
          <w:szCs w:val="24"/>
          <w:color w:val="666666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</w:t>
      </w:r>
      <w:r>
        <w:rPr>
          <w:rFonts w:ascii="Arial" w:hAnsi="Arial" w:cs="Arial" w:eastAsia="Arial"/>
          <w:sz w:val="24"/>
          <w:szCs w:val="24"/>
          <w:color w:val="666666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serveurs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Migration</w:t>
      </w:r>
      <w:r>
        <w:rPr>
          <w:rFonts w:ascii="Arial" w:hAnsi="Arial" w:cs="Arial" w:eastAsia="Arial"/>
          <w:sz w:val="24"/>
          <w:szCs w:val="24"/>
          <w:color w:val="666666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d’applications</w:t>
      </w:r>
      <w:r>
        <w:rPr>
          <w:rFonts w:ascii="Arial" w:hAnsi="Arial" w:cs="Arial" w:eastAsia="Arial"/>
          <w:sz w:val="24"/>
          <w:szCs w:val="24"/>
          <w:color w:val="666666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maisons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(VB.NET,</w:t>
      </w:r>
      <w:r>
        <w:rPr>
          <w:rFonts w:ascii="Arial" w:hAnsi="Arial" w:cs="Arial" w:eastAsia="Arial"/>
          <w:sz w:val="24"/>
          <w:szCs w:val="24"/>
          <w:color w:val="666666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C#)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40" w:lineRule="auto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Migration</w:t>
      </w:r>
      <w:r>
        <w:rPr>
          <w:rFonts w:ascii="Arial" w:hAnsi="Arial" w:cs="Arial" w:eastAsia="Arial"/>
          <w:sz w:val="24"/>
          <w:szCs w:val="24"/>
          <w:color w:val="666666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des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serveurs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(MSSQL,</w:t>
      </w:r>
      <w:r>
        <w:rPr>
          <w:rFonts w:ascii="Arial" w:hAnsi="Arial" w:cs="Arial" w:eastAsia="Arial"/>
          <w:sz w:val="24"/>
          <w:szCs w:val="24"/>
          <w:color w:val="666666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DNS,</w:t>
      </w:r>
      <w:r>
        <w:rPr>
          <w:rFonts w:ascii="Arial" w:hAnsi="Arial" w:cs="Arial" w:eastAsia="Arial"/>
          <w:sz w:val="24"/>
          <w:szCs w:val="24"/>
          <w:color w:val="666666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DHCP,</w:t>
      </w:r>
      <w:r>
        <w:rPr>
          <w:rFonts w:ascii="Arial" w:hAnsi="Arial" w:cs="Arial" w:eastAsia="Arial"/>
          <w:sz w:val="24"/>
          <w:szCs w:val="24"/>
          <w:color w:val="666666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Exchange</w:t>
      </w:r>
      <w:r>
        <w:rPr>
          <w:rFonts w:ascii="Arial" w:hAnsi="Arial" w:cs="Arial" w:eastAsia="Arial"/>
          <w:sz w:val="24"/>
          <w:szCs w:val="24"/>
          <w:color w:val="666666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</w:rPr>
        <w:t>etc.)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84" w:after="0" w:line="274" w:lineRule="exact"/>
        <w:ind w:left="33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99"/>
          <w:position w:val="-1"/>
        </w:rPr>
        <w:t>Développeur/Administrateur</w:t>
      </w:r>
      <w:r>
        <w:rPr>
          <w:rFonts w:ascii="Arial" w:hAnsi="Arial" w:cs="Arial" w:eastAsia="Arial"/>
          <w:sz w:val="24"/>
          <w:szCs w:val="24"/>
          <w:color w:val="666666"/>
          <w:spacing w:val="1"/>
          <w:w w:val="99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  <w:position w:val="-1"/>
        </w:rPr>
        <w:t>ERP</w:t>
      </w:r>
      <w:r>
        <w:rPr>
          <w:rFonts w:ascii="Arial" w:hAnsi="Arial" w:cs="Arial" w:eastAsia="Arial"/>
          <w:sz w:val="24"/>
          <w:szCs w:val="24"/>
          <w:color w:val="666666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color w:val="666666"/>
          <w:spacing w:val="0"/>
          <w:w w:val="100"/>
          <w:position w:val="-1"/>
        </w:rPr>
        <w:t>(Syteline)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36pt;margin-top:-2.628174pt;width:540pt;height:.1pt;mso-position-horizontal-relative:page;mso-position-vertical-relative:paragraph;z-index:-92" coordorigin="720,-53" coordsize="10800,2">
            <v:shape style="position:absolute;left:720;top:-53;width:10800;height:2" coordorigin="720,-53" coordsize="10800,0" path="m720,-53l11520,-53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999999"/>
          <w:spacing w:val="0"/>
          <w:w w:val="100"/>
        </w:rPr>
        <w:t>Education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22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Cégep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Saint-Jérome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Dec,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Technologies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l''information,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2015</w:t>
      </w:r>
    </w:p>
    <w:p>
      <w:pPr>
        <w:spacing w:before="48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6pt;margin-top:27.507849pt;width:540pt;height:.1pt;mso-position-horizontal-relative:page;mso-position-vertical-relative:paragraph;z-index:-91" coordorigin="720,550" coordsize="10800,2">
            <v:shape style="position:absolute;left:720;top:550;width:10800;height:2" coordorigin="720,550" coordsize="10800,0" path="m720,550l11520,550e" filled="f" stroked="t" strokeweight="1pt" strokecolor="#80808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Activities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Societies: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Badminton,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soccer</w:t>
      </w:r>
    </w:p>
    <w:p>
      <w:pPr>
        <w:jc w:val="left"/>
        <w:spacing w:after="0"/>
        <w:sectPr>
          <w:pgNumType w:start="1"/>
          <w:pgMar w:header="745" w:footer="508" w:top="2200" w:bottom="700" w:left="600" w:right="600"/>
          <w:headerReference w:type="default" r:id="rId5"/>
          <w:footerReference w:type="default" r:id="rId6"/>
          <w:type w:val="continuous"/>
          <w:pgSz w:w="12240" w:h="15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19.003944pt;margin-top:-66.027138pt;width:34.891844pt;height:30.158191pt;mso-position-horizontal-relative:page;mso-position-vertical-relative:paragraph;z-index:-90" coordorigin="2380,-1321" coordsize="698,603">
            <v:group style="position:absolute;left:2383;top:-1318;width:594;height:598" coordorigin="2383,-1318" coordsize="594,598">
              <v:shape style="position:absolute;left:2383;top:-1318;width:594;height:598" coordorigin="2383,-1318" coordsize="594,598" path="m2427,-720l2405,-726,2389,-740,2383,-761,2383,-1275,2389,-1296,2404,-1312,2425,-1318,2933,-1318,2955,-1312,2970,-1297,2977,-1277,2977,-763,2971,-742,2956,-726,2934,-720,2427,-720e" filled="t" fillcolor="#BABABA" stroked="f">
                <v:path arrowok="t"/>
                <v:fill/>
              </v:shape>
            </v:group>
            <v:group style="position:absolute;left:2518;top:-1087;width:2;height:270" coordorigin="2518,-1087" coordsize="2,270">
              <v:shape style="position:absolute;left:2518;top:-1087;width:2;height:270" coordorigin="2518,-1087" coordsize="0,270" path="m2518,-817l2518,-1087e" filled="f" stroked="t" strokeweight="4.585512pt" strokecolor="#FFFFFF">
                <v:path arrowok="t"/>
              </v:shape>
            </v:group>
            <v:group style="position:absolute;left:2468;top:-1215;width:100;height:91" coordorigin="2468,-1215" coordsize="100,91">
              <v:shape style="position:absolute;left:2468;top:-1215;width:100;height:91" coordorigin="2468,-1215" coordsize="100,91" path="m2518,-1124l2504,-1126,2485,-1135,2472,-1152,2468,-1174,2473,-1192,2485,-1205,2506,-1213,2536,-1215,2553,-1205,2564,-1186,2568,-1161,2559,-1142,2542,-1129,2518,-1124e" filled="t" fillcolor="#FFFFFF" stroked="f">
                <v:path arrowok="t"/>
                <v:fill/>
              </v:shape>
            </v:group>
            <v:group style="position:absolute;left:2702;top:-1092;width:166;height:44" coordorigin="2702,-1092" coordsize="166,44">
              <v:shape style="position:absolute;left:2702;top:-1092;width:166;height:44" coordorigin="2702,-1092" coordsize="166,44" path="m2868,-1048l2702,-1048,2706,-1055,2771,-1090,2804,-1092,2824,-1087,2841,-1077,2857,-1064,2868,-1048e" filled="t" fillcolor="#FFFFFF" stroked="f">
                <v:path arrowok="t"/>
                <v:fill/>
              </v:shape>
            </v:group>
            <v:group style="position:absolute;left:2612;top:-1087;width:268;height:270" coordorigin="2612,-1087" coordsize="268,270">
              <v:shape style="position:absolute;left:2612;top:-1087;width:268;height:270" coordorigin="2612,-1087" coordsize="268,270" path="m2702,-817l2612,-817,2613,-859,2613,-908,2613,-936,2613,-1047,2613,-1063,2613,-1078,2612,-1087,2702,-1087,2702,-1048,2868,-1048,2869,-1047,2878,-1026,2880,-1019,2732,-1019,2715,-1007,2705,-990,2703,-984,2702,-976,2702,-817e" filled="t" fillcolor="#FFFFFF" stroked="f">
                <v:path arrowok="t"/>
                <v:fill/>
              </v:shape>
            </v:group>
            <v:group style="position:absolute;left:2732;top:-1019;width:154;height:202" coordorigin="2732,-1019" coordsize="154,202">
              <v:shape style="position:absolute;left:2732;top:-1019;width:154;height:202" coordorigin="2732,-1019" coordsize="154,202" path="m2886,-817l2797,-817,2796,-975,2791,-995,2780,-1009,2761,-1018,2732,-1019,2880,-1019,2884,-1001,2886,-972,2886,-817e" filled="t" fillcolor="#FFFFFF" stroked="f">
                <v:path arrowok="t"/>
                <v:fill/>
              </v:shape>
            </v:group>
            <v:group style="position:absolute;left:3012;top:-872;width:63;height:61" coordorigin="3012,-872" coordsize="63,61">
              <v:shape style="position:absolute;left:3012;top:-872;width:63;height:61" coordorigin="3012,-872" coordsize="63,61" path="m3068,-861l3060,-870,3033,-870,3033,-870,3060,-872,3068,-861e" filled="t" fillcolor="#99999A" stroked="f">
                <v:path arrowok="t"/>
                <v:fill/>
              </v:shape>
              <v:shape style="position:absolute;left:3012;top:-872;width:63;height:61" coordorigin="3012,-872" coordsize="63,61" path="m3024,-864l3030,-870,3033,-870,3024,-864e" filled="t" fillcolor="#99999A" stroked="f">
                <v:path arrowok="t"/>
                <v:fill/>
              </v:shape>
              <v:shape style="position:absolute;left:3012;top:-872;width:63;height:61" coordorigin="3012,-872" coordsize="63,61" path="m3037,-811l3019,-822,3012,-843,3012,-843,3017,-859,3024,-864,3018,-858,3018,-828,3030,-816,3061,-816,3037,-811e" filled="t" fillcolor="#99999A" stroked="f">
                <v:path arrowok="t"/>
                <v:fill/>
              </v:shape>
              <v:shape style="position:absolute;left:3012;top:-872;width:63;height:61" coordorigin="3012,-872" coordsize="63,61" path="m3039,-824l3032,-824,3032,-862,3056,-862,3060,-858,3060,-856,3048,-856,3044,-856,3039,-856,3039,-845,3060,-845,3060,-844,3056,-841,3051,-840,3051,-840,3039,-840,3039,-824e" filled="t" fillcolor="#99999A" stroked="f">
                <v:path arrowok="t"/>
                <v:fill/>
              </v:shape>
              <v:shape style="position:absolute;left:3012;top:-872;width:63;height:61" coordorigin="3012,-872" coordsize="63,61" path="m3072,-857l3068,-861,3072,-858,3072,-857e" filled="t" fillcolor="#99999A" stroked="f">
                <v:path arrowok="t"/>
                <v:fill/>
              </v:shape>
              <v:shape style="position:absolute;left:3012;top:-872;width:63;height:61" coordorigin="3012,-872" coordsize="63,61" path="m3061,-816l3060,-816,3072,-828,3072,-857,3072,-857,3075,-830,3062,-816,3061,-816e" filled="t" fillcolor="#99999A" stroked="f">
                <v:path arrowok="t"/>
                <v:fill/>
              </v:shape>
              <v:shape style="position:absolute;left:3012;top:-872;width:63;height:61" coordorigin="3012,-872" coordsize="63,61" path="m3060,-845l3048,-845,3053,-846,3053,-856,3048,-856,3060,-856,3060,-845e" filled="t" fillcolor="#99999A" stroked="f">
                <v:path arrowok="t"/>
                <v:fill/>
              </v:shape>
              <v:shape style="position:absolute;left:3012;top:-872;width:63;height:61" coordorigin="3012,-872" coordsize="63,61" path="m3061,-824l3053,-824,3044,-840,3051,-840,3061,-824e" filled="t" fillcolor="#99999A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.865002pt;margin-top:-62.743267pt;width:79.015501pt;height:24.179501pt;mso-position-horizontal-relative:page;mso-position-vertical-relative:paragraph;z-index:-89" coordorigin="717,-1255" coordsize="1580,484">
            <v:group style="position:absolute;left:720;top:-1209;width:248;height:392" coordorigin="720,-1209" coordsize="248,392">
              <v:shape style="position:absolute;left:720;top:-1209;width:248;height:392" coordorigin="720,-1209" coordsize="248,392" path="m968,-817l720,-817,720,-1209,810,-1209,810,-899,968,-899,968,-817e" filled="t" fillcolor="#99999A" stroked="f">
                <v:path arrowok="t"/>
                <v:fill/>
              </v:shape>
            </v:group>
            <v:group style="position:absolute;left:1049;top:-1087;width:2;height:270" coordorigin="1049,-1087" coordsize="2,270">
              <v:shape style="position:absolute;left:1049;top:-1087;width:2;height:270" coordorigin="1049,-1087" coordsize="0,270" path="m1049,-817l1049,-1087e" filled="f" stroked="t" strokeweight="4.585781pt" strokecolor="#99999A">
                <v:path arrowok="t"/>
              </v:shape>
            </v:group>
            <v:group style="position:absolute;left:998;top:-1215;width:100;height:91" coordorigin="998,-1215" coordsize="100,91">
              <v:shape style="position:absolute;left:998;top:-1215;width:100;height:91" coordorigin="998,-1215" coordsize="100,91" path="m1049,-1124l1035,-1125,1015,-1135,1003,-1151,998,-1174,1003,-1191,1016,-1205,1037,-1213,1066,-1215,1084,-1204,1095,-1186,1098,-1161,1090,-1142,1073,-1129,1049,-1124e" filled="t" fillcolor="#99999A" stroked="f">
                <v:path arrowok="t"/>
                <v:fill/>
              </v:shape>
            </v:group>
            <v:group style="position:absolute;left:1225;top:-1092;width:166;height:44" coordorigin="1225,-1092" coordsize="166,44">
              <v:shape style="position:absolute;left:1225;top:-1092;width:166;height:44" coordorigin="1225,-1092" coordsize="166,44" path="m1391,-1048l1225,-1048,1229,-1054,1294,-1090,1327,-1092,1346,-1086,1364,-1077,1379,-1064,1391,-1048e" filled="t" fillcolor="#99999A" stroked="f">
                <v:path arrowok="t"/>
                <v:fill/>
              </v:shape>
            </v:group>
            <v:group style="position:absolute;left:1135;top:-1087;width:268;height:270" coordorigin="1135,-1087" coordsize="268,270">
              <v:shape style="position:absolute;left:1135;top:-1087;width:268;height:270" coordorigin="1135,-1087" coordsize="268,270" path="m1225,-817l1135,-817,1135,-858,1135,-908,1135,-935,1136,-1047,1135,-1063,1135,-1078,1135,-1087,1225,-1087,1225,-1048,1391,-1048,1392,-1047,1401,-1026,1403,-1019,1255,-1019,1238,-1006,1228,-990,1225,-984,1225,-976,1225,-817e" filled="t" fillcolor="#99999A" stroked="f">
                <v:path arrowok="t"/>
                <v:fill/>
              </v:shape>
            </v:group>
            <v:group style="position:absolute;left:1255;top:-1019;width:154;height:202" coordorigin="1255,-1019" coordsize="154,202">
              <v:shape style="position:absolute;left:1255;top:-1019;width:154;height:202" coordorigin="1255,-1019" coordsize="154,202" path="m1409,-817l1319,-817,1319,-975,1314,-994,1302,-1009,1283,-1017,1255,-1019,1403,-1019,1407,-1001,1409,-972,1409,-817e" filled="t" fillcolor="#99999A" stroked="f">
                <v:path arrowok="t"/>
                <v:fill/>
              </v:shape>
            </v:group>
            <v:group style="position:absolute;left:1446;top:-1209;width:293;height:392" coordorigin="1446,-1209" coordsize="293,392">
              <v:shape style="position:absolute;left:1446;top:-1209;width:293;height:392" coordorigin="1446,-1209" coordsize="293,392" path="m1535,-817l1446,-817,1446,-1209,1535,-1209,1542,-994,1629,-994,1620,-985,1657,-933,1558,-933,1535,-905,1535,-817e" filled="t" fillcolor="#99999A" stroked="f">
                <v:path arrowok="t"/>
                <v:fill/>
              </v:shape>
              <v:shape style="position:absolute;left:1446;top:-1209;width:293;height:392" coordorigin="1446,-1209" coordsize="293,392" path="m1629,-994l1542,-994,1554,-1012,1570,-1034,1586,-1057,1616,-1099,1724,-1099,1629,-994e" filled="t" fillcolor="#99999A" stroked="f">
                <v:path arrowok="t"/>
                <v:fill/>
              </v:shape>
              <v:shape style="position:absolute;left:1446;top:-1209;width:293;height:392" coordorigin="1446,-1209" coordsize="293,392" path="m1739,-817l1628,-817,1558,-933,1657,-933,1739,-817e" filled="t" fillcolor="#99999A" stroked="f">
                <v:path arrowok="t"/>
                <v:fill/>
              </v:shape>
            </v:group>
            <v:group style="position:absolute;left:1707;top:-1105;width:274;height:293" coordorigin="1707,-1105" coordsize="274,293">
              <v:shape style="position:absolute;left:1707;top:-1105;width:274;height:293" coordorigin="1707,-1105" coordsize="274,293" path="m1846,-812l1777,-829,1730,-870,1708,-931,1707,-956,1708,-975,1738,-1049,1789,-1090,1868,-1105,1893,-1100,1949,-1065,1964,-1042,1823,-1042,1806,-1028,1796,-1009,1792,-990,1980,-990,1980,-987,1981,-965,1981,-950,1980,-937,1978,-930,1797,-912,1810,-896,1827,-885,1850,-879,1875,-876,1956,-876,1965,-829,1894,-813,1871,-812,1846,-812e" filled="t" fillcolor="#99999A" stroked="f">
                <v:path arrowok="t"/>
                <v:fill/>
              </v:shape>
            </v:group>
            <v:group style="position:absolute;left:1792;top:-1042;width:188;height:51" coordorigin="1792,-1042" coordsize="188,51">
              <v:shape style="position:absolute;left:1792;top:-1042;width:188;height:51" coordorigin="1792,-1042" coordsize="188,51" path="m1980,-990l1792,-990,1897,-1003,1891,-1018,1879,-1032,1857,-1040,1823,-1042,1964,-1042,1970,-1029,1976,-1008,1980,-990e" filled="t" fillcolor="#99999A" stroked="f">
                <v:path arrowok="t"/>
                <v:fill/>
              </v:shape>
            </v:group>
            <v:group style="position:absolute;left:1875;top:-888;width:81;height:12" coordorigin="1875,-888" coordsize="81,12">
              <v:shape style="position:absolute;left:1875;top:-888;width:81;height:12" coordorigin="1875,-888" coordsize="81,12" path="m1956,-876l1875,-876,1896,-877,1917,-879,1935,-883,1954,-888,1956,-876e" filled="t" fillcolor="#99999A" stroked="f">
                <v:path arrowok="t"/>
                <v:fill/>
              </v:shape>
            </v:group>
            <v:group style="position:absolute;left:2248;top:-1209;width:2;height:136" coordorigin="2248,-1209" coordsize="2,136">
              <v:shape style="position:absolute;left:2248;top:-1209;width:2;height:136" coordorigin="2248,-1209" coordsize="0,136" path="m2248,-1073l2248,-1209e" filled="f" stroked="t" strokeweight="4.585419pt" strokecolor="#99999A">
                <v:path arrowok="t"/>
              </v:shape>
            </v:group>
            <v:group style="position:absolute;left:1996;top:-1105;width:297;height:294" coordorigin="1996,-1105" coordsize="297,294">
              <v:shape style="position:absolute;left:1996;top:-1105;width:297;height:294" coordorigin="1996,-1105" coordsize="297,294" path="m2108,-811l2051,-833,2011,-883,1996,-956,1998,-983,2022,-1049,2068,-1091,2129,-1105,2153,-1102,2173,-1096,2190,-1086,2202,-1073,2293,-1073,2293,-1037,2142,-1037,2122,-1032,2107,-1019,2096,-1001,2089,-979,2087,-952,2091,-928,2100,-908,2114,-893,2133,-884,2157,-881,2293,-881,2293,-874,2293,-858,2212,-858,2203,-848,2190,-835,2174,-824,2155,-817,2133,-813,2108,-811e" filled="t" fillcolor="#99999A" stroked="f">
                <v:path arrowok="t"/>
                <v:fill/>
              </v:shape>
            </v:group>
            <v:group style="position:absolute;left:2142;top:-1037;width:150;height:156" coordorigin="2142,-1037" coordsize="150,156">
              <v:shape style="position:absolute;left:2142;top:-1037;width:150;height:156" coordorigin="2142,-1037" coordsize="150,156" path="m2293,-881l2157,-881,2177,-888,2192,-903,2201,-923,2202,-928,2203,-935,2203,-990,2197,-1007,2186,-1023,2167,-1034,2142,-1037,2293,-1037,2293,-893,2293,-881e" filled="t" fillcolor="#99999A" stroked="f">
                <v:path arrowok="t"/>
                <v:fill/>
              </v:shape>
            </v:group>
            <v:group style="position:absolute;left:2212;top:-858;width:83;height:41" coordorigin="2212,-858" coordsize="83,41">
              <v:shape style="position:absolute;left:2212;top:-858;width:83;height:41" coordorigin="2212,-858" coordsize="83,41" path="m2295,-817l2215,-817,2212,-858,2293,-858,2293,-852,2294,-833,2295,-817e" filled="t" fillcolor="#99999A" stroked="f">
                <v:path arrowok="t"/>
                <v:fill/>
              </v:shape>
            </v:group>
            <w10:wrap type="none"/>
          </v:group>
        </w:pict>
      </w:r>
      <w:hyperlink r:id="rId7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Contact</w:t>
        </w:r>
        <w:r>
          <w:rPr>
            <w:rFonts w:ascii="Arial" w:hAnsi="Arial" w:cs="Arial" w:eastAsia="Arial"/>
            <w:sz w:val="24"/>
            <w:szCs w:val="24"/>
            <w:color w:val="0000FF"/>
            <w:spacing w:val="-8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Roxand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on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LinkedIn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sectPr>
      <w:pgMar w:header="745" w:footer="508" w:top="2200" w:bottom="700" w:left="600" w:right="6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3.329956pt;margin-top:755.617615pt;width:34.670016pt;height:12.0pt;mso-position-horizontal-relative:page;mso-position-vertical-relative:page;z-index:-91" type="#_x0000_t202" filled="f" stroked="f">
          <v:textbox inset="0,0,0,0">
            <w:txbxContent>
              <w:p>
                <w:pPr>
                  <w:spacing w:before="0" w:after="0" w:line="222" w:lineRule="exact"/>
                  <w:ind w:left="2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36pt;margin-top:110.966003pt;width:540pt;height:.1pt;mso-position-horizontal-relative:page;mso-position-vertical-relative:page;z-index:-93" coordorigin="720,2219" coordsize="10800,2">
          <v:shape style="position:absolute;left:720;top:2219;width:10800;height:2" coordorigin="720,2219" coordsize="10800,0" path="m720,2219l11520,2219e" filled="f" stroked="t" strokeweight="1pt" strokecolor="#80808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6.235191pt;width:182.040009pt;height:64.167182pt;mso-position-horizontal-relative:page;mso-position-vertical-relative:page;z-index:-92" type="#_x0000_t202" filled="f" stroked="f">
          <v:textbox inset="0,0,0,0">
            <w:txbxContent>
              <w:p>
                <w:pPr>
                  <w:spacing w:before="0" w:after="0" w:line="424" w:lineRule="exact"/>
                  <w:ind w:left="20" w:right="-80"/>
                  <w:jc w:val="left"/>
                  <w:rPr>
                    <w:rFonts w:ascii="Arial" w:hAnsi="Arial" w:cs="Arial" w:eastAsia="Arial"/>
                    <w:sz w:val="40"/>
                    <w:szCs w:val="40"/>
                  </w:rPr>
                </w:pPr>
                <w:rPr/>
                <w:r>
                  <w:rPr>
                    <w:rFonts w:ascii="Arial" w:hAnsi="Arial" w:cs="Arial" w:eastAsia="Arial"/>
                    <w:sz w:val="40"/>
                    <w:szCs w:val="40"/>
                    <w:color w:val="333333"/>
                    <w:spacing w:val="0"/>
                    <w:w w:val="100"/>
                  </w:rPr>
                  <w:t>Roxand</w:t>
                </w:r>
                <w:r>
                  <w:rPr>
                    <w:rFonts w:ascii="Arial" w:hAnsi="Arial" w:cs="Arial" w:eastAsia="Arial"/>
                    <w:sz w:val="40"/>
                    <w:szCs w:val="40"/>
                    <w:color w:val="333333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40"/>
                    <w:szCs w:val="40"/>
                    <w:color w:val="333333"/>
                    <w:spacing w:val="0"/>
                    <w:w w:val="100"/>
                  </w:rPr>
                  <w:t>Quenneville</w:t>
                </w:r>
                <w:r>
                  <w:rPr>
                    <w:rFonts w:ascii="Arial" w:hAnsi="Arial" w:cs="Arial" w:eastAsia="Arial"/>
                    <w:sz w:val="40"/>
                    <w:szCs w:val="40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9" w:after="0" w:line="432" w:lineRule="exact"/>
                  <w:ind w:left="20" w:right="-2"/>
                  <w:jc w:val="left"/>
                  <w:rPr>
                    <w:rFonts w:ascii="Arial" w:hAnsi="Arial" w:cs="Arial" w:eastAsia="Arial"/>
                    <w:sz w:val="26"/>
                    <w:szCs w:val="26"/>
                  </w:rPr>
                </w:pPr>
                <w:rPr/>
                <w:r>
                  <w:rPr>
                    <w:rFonts w:ascii="Arial" w:hAnsi="Arial" w:cs="Arial" w:eastAsia="Arial"/>
                    <w:sz w:val="26"/>
                    <w:szCs w:val="26"/>
                    <w:color w:val="333333"/>
                    <w:spacing w:val="0"/>
                    <w:w w:val="100"/>
                  </w:rPr>
                  <w:t>Technicien</w:t>
                </w:r>
                <w:r>
                  <w:rPr>
                    <w:rFonts w:ascii="Arial" w:hAnsi="Arial" w:cs="Arial" w:eastAsia="Arial"/>
                    <w:sz w:val="26"/>
                    <w:szCs w:val="26"/>
                    <w:color w:val="333333"/>
                    <w:spacing w:val="-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6"/>
                    <w:szCs w:val="26"/>
                    <w:color w:val="333333"/>
                    <w:spacing w:val="0"/>
                    <w:w w:val="100"/>
                  </w:rPr>
                  <w:t>Informatique</w:t>
                </w:r>
                <w:r>
                  <w:rPr>
                    <w:rFonts w:ascii="Arial" w:hAnsi="Arial" w:cs="Arial" w:eastAsia="Arial"/>
                    <w:sz w:val="26"/>
                    <w:szCs w:val="26"/>
                    <w:color w:val="333333"/>
                    <w:spacing w:val="0"/>
                    <w:w w:val="100"/>
                  </w:rPr>
                  <w:t> </w:t>
                </w:r>
                <w:hyperlink r:id="rId1">
                  <w:r>
                    <w:rPr>
                      <w:rFonts w:ascii="Arial" w:hAnsi="Arial" w:cs="Arial" w:eastAsia="Arial"/>
                      <w:sz w:val="26"/>
                      <w:szCs w:val="26"/>
                      <w:color w:val="999999"/>
                      <w:spacing w:val="0"/>
                      <w:w w:val="100"/>
                    </w:rPr>
                    <w:t>roxandquenneville@gmail.com</w:t>
                  </w:r>
                  <w:r>
                    <w:rPr>
                      <w:rFonts w:ascii="Arial" w:hAnsi="Arial" w:cs="Arial" w:eastAsia="Arial"/>
                      <w:sz w:val="26"/>
                      <w:szCs w:val="26"/>
                      <w:color w:val="000000"/>
                      <w:spacing w:val="0"/>
                      <w:w w:val="100"/>
                    </w:rPr>
                  </w:r>
                </w:hyperlink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linkedin.com/in/roxand-quenneville-767484100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xandquenneville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2020-02-05T18:42:05Z</dcterms:created>
  <dcterms:modified xsi:type="dcterms:W3CDTF">2020-02-05T18:42:05Z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LastSaved">
    <vt:filetime>2020-02-05T00:00:00Z</vt:filetime>
  </property>
</Properties>
</file>