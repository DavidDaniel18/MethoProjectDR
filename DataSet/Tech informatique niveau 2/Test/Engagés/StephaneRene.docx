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48" w:after="0" w:line="240" w:lineRule="auto"/>
        <w:ind w:left="100" w:right="-20"/>
        <w:jc w:val="left"/>
        <w:rPr>
          <w:rFonts w:ascii="Arial" w:hAnsi="Arial" w:cs="Arial" w:eastAsia="Arial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color w:val="333333"/>
          <w:spacing w:val="0"/>
          <w:w w:val="100"/>
        </w:rPr>
        <w:t>Stéphane</w:t>
      </w:r>
      <w:r>
        <w:rPr>
          <w:rFonts w:ascii="Arial" w:hAnsi="Arial" w:cs="Arial" w:eastAsia="Arial"/>
          <w:sz w:val="40"/>
          <w:szCs w:val="40"/>
          <w:color w:val="333333"/>
          <w:spacing w:val="-17"/>
          <w:w w:val="100"/>
        </w:rPr>
        <w:t> </w:t>
      </w:r>
      <w:r>
        <w:rPr>
          <w:rFonts w:ascii="Arial" w:hAnsi="Arial" w:cs="Arial" w:eastAsia="Arial"/>
          <w:sz w:val="40"/>
          <w:szCs w:val="40"/>
          <w:color w:val="333333"/>
          <w:spacing w:val="0"/>
          <w:w w:val="100"/>
        </w:rPr>
        <w:t>René</w:t>
      </w:r>
      <w:r>
        <w:rPr>
          <w:rFonts w:ascii="Arial" w:hAnsi="Arial" w:cs="Arial" w:eastAsia="Arial"/>
          <w:sz w:val="40"/>
          <w:szCs w:val="40"/>
          <w:color w:val="000000"/>
          <w:spacing w:val="0"/>
          <w:w w:val="100"/>
        </w:rPr>
      </w:r>
    </w:p>
    <w:p>
      <w:pPr>
        <w:spacing w:before="9" w:after="0" w:line="432" w:lineRule="exact"/>
        <w:ind w:left="100" w:right="5137"/>
        <w:jc w:val="left"/>
        <w:rPr>
          <w:rFonts w:ascii="Arial" w:hAnsi="Arial" w:cs="Arial" w:eastAsia="Arial"/>
          <w:sz w:val="26"/>
          <w:szCs w:val="26"/>
        </w:rPr>
      </w:pPr>
      <w:rPr/>
      <w:r>
        <w:rPr/>
        <w:pict>
          <v:group style="position:absolute;margin-left:36pt;margin-top:53.523029pt;width:540pt;height:.1pt;mso-position-horizontal-relative:page;mso-position-vertical-relative:paragraph;z-index:-150" coordorigin="720,1070" coordsize="10800,2">
            <v:shape style="position:absolute;left:720;top:1070;width:10800;height:2" coordorigin="720,1070" coordsize="10800,0" path="m720,1070l11520,1070e" filled="f" stroked="t" strokeweight="1pt" strokecolor="#80808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6"/>
          <w:szCs w:val="26"/>
          <w:color w:val="333333"/>
          <w:spacing w:val="0"/>
          <w:w w:val="100"/>
        </w:rPr>
        <w:t>Technicien</w:t>
      </w:r>
      <w:r>
        <w:rPr>
          <w:rFonts w:ascii="Arial" w:hAnsi="Arial" w:cs="Arial" w:eastAsia="Arial"/>
          <w:sz w:val="26"/>
          <w:szCs w:val="26"/>
          <w:color w:val="333333"/>
          <w:spacing w:val="-13"/>
          <w:w w:val="100"/>
        </w:rPr>
        <w:t> </w:t>
      </w:r>
      <w:r>
        <w:rPr>
          <w:rFonts w:ascii="Arial" w:hAnsi="Arial" w:cs="Arial" w:eastAsia="Arial"/>
          <w:sz w:val="26"/>
          <w:szCs w:val="26"/>
          <w:color w:val="333333"/>
          <w:spacing w:val="0"/>
          <w:w w:val="100"/>
        </w:rPr>
        <w:t>Informatique</w:t>
      </w:r>
      <w:r>
        <w:rPr>
          <w:rFonts w:ascii="Arial" w:hAnsi="Arial" w:cs="Arial" w:eastAsia="Arial"/>
          <w:sz w:val="26"/>
          <w:szCs w:val="26"/>
          <w:color w:val="333333"/>
          <w:spacing w:val="-14"/>
          <w:w w:val="100"/>
        </w:rPr>
        <w:t> </w:t>
      </w:r>
      <w:r>
        <w:rPr>
          <w:rFonts w:ascii="Arial" w:hAnsi="Arial" w:cs="Arial" w:eastAsia="Arial"/>
          <w:sz w:val="26"/>
          <w:szCs w:val="26"/>
          <w:color w:val="333333"/>
          <w:spacing w:val="0"/>
          <w:w w:val="100"/>
        </w:rPr>
        <w:t>consultant</w:t>
      </w:r>
      <w:r>
        <w:rPr>
          <w:rFonts w:ascii="Arial" w:hAnsi="Arial" w:cs="Arial" w:eastAsia="Arial"/>
          <w:sz w:val="26"/>
          <w:szCs w:val="26"/>
          <w:color w:val="333333"/>
          <w:spacing w:val="-12"/>
          <w:w w:val="100"/>
        </w:rPr>
        <w:t> </w:t>
      </w:r>
      <w:r>
        <w:rPr>
          <w:rFonts w:ascii="Arial" w:hAnsi="Arial" w:cs="Arial" w:eastAsia="Arial"/>
          <w:sz w:val="26"/>
          <w:szCs w:val="26"/>
          <w:color w:val="333333"/>
          <w:spacing w:val="0"/>
          <w:w w:val="100"/>
        </w:rPr>
        <w:t>Niv.</w:t>
      </w:r>
      <w:r>
        <w:rPr>
          <w:rFonts w:ascii="Arial" w:hAnsi="Arial" w:cs="Arial" w:eastAsia="Arial"/>
          <w:sz w:val="26"/>
          <w:szCs w:val="26"/>
          <w:color w:val="333333"/>
          <w:spacing w:val="-4"/>
          <w:w w:val="100"/>
        </w:rPr>
        <w:t> </w:t>
      </w:r>
      <w:r>
        <w:rPr>
          <w:rFonts w:ascii="Arial" w:hAnsi="Arial" w:cs="Arial" w:eastAsia="Arial"/>
          <w:sz w:val="26"/>
          <w:szCs w:val="26"/>
          <w:color w:val="333333"/>
          <w:spacing w:val="0"/>
          <w:w w:val="100"/>
        </w:rPr>
        <w:t>3</w:t>
      </w:r>
      <w:r>
        <w:rPr>
          <w:rFonts w:ascii="Arial" w:hAnsi="Arial" w:cs="Arial" w:eastAsia="Arial"/>
          <w:sz w:val="26"/>
          <w:szCs w:val="2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26"/>
          <w:szCs w:val="26"/>
          <w:color w:val="333333"/>
          <w:spacing w:val="0"/>
          <w:w w:val="100"/>
        </w:rPr>
        <w:t>et</w:t>
      </w:r>
      <w:r>
        <w:rPr>
          <w:rFonts w:ascii="Arial" w:hAnsi="Arial" w:cs="Arial" w:eastAsia="Arial"/>
          <w:sz w:val="26"/>
          <w:szCs w:val="26"/>
          <w:color w:val="333333"/>
          <w:spacing w:val="-2"/>
          <w:w w:val="100"/>
        </w:rPr>
        <w:t> </w:t>
      </w:r>
      <w:r>
        <w:rPr>
          <w:rFonts w:ascii="Arial" w:hAnsi="Arial" w:cs="Arial" w:eastAsia="Arial"/>
          <w:sz w:val="26"/>
          <w:szCs w:val="26"/>
          <w:color w:val="333333"/>
          <w:spacing w:val="0"/>
          <w:w w:val="100"/>
        </w:rPr>
        <w:t>Niv.2</w:t>
      </w:r>
      <w:r>
        <w:rPr>
          <w:rFonts w:ascii="Arial" w:hAnsi="Arial" w:cs="Arial" w:eastAsia="Arial"/>
          <w:sz w:val="26"/>
          <w:szCs w:val="26"/>
          <w:color w:val="333333"/>
          <w:spacing w:val="0"/>
          <w:w w:val="100"/>
        </w:rPr>
        <w:t> </w:t>
      </w:r>
      <w:hyperlink r:id="rId6">
        <w:r>
          <w:rPr>
            <w:rFonts w:ascii="Arial" w:hAnsi="Arial" w:cs="Arial" w:eastAsia="Arial"/>
            <w:sz w:val="26"/>
            <w:szCs w:val="26"/>
            <w:color w:val="999999"/>
            <w:spacing w:val="0"/>
            <w:w w:val="100"/>
          </w:rPr>
          <w:t>rene.stephane@gmail.com</w:t>
        </w:r>
        <w:r>
          <w:rPr>
            <w:rFonts w:ascii="Arial" w:hAnsi="Arial" w:cs="Arial" w:eastAsia="Arial"/>
            <w:sz w:val="26"/>
            <w:szCs w:val="26"/>
            <w:color w:val="000000"/>
            <w:spacing w:val="0"/>
            <w:w w:val="100"/>
          </w:rPr>
        </w:r>
      </w:hyperlink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auto"/>
        <w:ind w:left="100" w:right="-20"/>
        <w:jc w:val="left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color w:val="999999"/>
          <w:spacing w:val="0"/>
          <w:w w:val="100"/>
        </w:rPr>
        <w:t>Summary</w:t>
      </w:r>
      <w:r>
        <w:rPr>
          <w:rFonts w:ascii="Arial" w:hAnsi="Arial" w:cs="Arial" w:eastAsia="Arial"/>
          <w:sz w:val="32"/>
          <w:szCs w:val="32"/>
          <w:color w:val="000000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Bonjour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12" w:lineRule="auto"/>
        <w:ind w:left="166" w:right="421" w:firstLine="-66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Je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talentueux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technicien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informatique.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J'ai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beaucoup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d'expérience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domaine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J'offre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soutient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informatique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entreprises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particuliers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font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demande.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1" w:after="0" w:line="720" w:lineRule="exact"/>
        <w:ind w:left="100" w:right="427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J'ai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principe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ponctualité,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rapidité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d'exécution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ainsi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l'écoute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besoins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client.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effectuer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mandat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quelque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raison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soit,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j'offre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trouver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vous</w:t>
      </w:r>
    </w:p>
    <w:p>
      <w:pPr>
        <w:spacing w:before="0" w:after="0" w:line="267" w:lineRule="exact"/>
        <w:ind w:left="166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l'entreprise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personne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pouvait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effectuer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mandat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place.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satisfaction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clientèle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importe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moi.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12" w:lineRule="auto"/>
        <w:ind w:left="166" w:right="715" w:firstLine="-66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Quoi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qu'il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soit,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présentement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recherche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nouveaux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mandats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surtout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d'une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permanence.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l'écoute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marché.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Stéphane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René</w:t>
      </w:r>
    </w:p>
    <w:p>
      <w:pPr>
        <w:spacing w:before="84" w:after="0" w:line="312" w:lineRule="auto"/>
        <w:ind w:left="100" w:right="7988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514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820-9867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hyperlink r:id="rId7">
        <w:r>
          <w:rPr>
            <w:rFonts w:ascii="Arial" w:hAnsi="Arial" w:cs="Arial" w:eastAsia="Arial"/>
            <w:sz w:val="24"/>
            <w:szCs w:val="24"/>
            <w:spacing w:val="0"/>
            <w:w w:val="100"/>
          </w:rPr>
          <w:t>rene.stephane@gmail.com</w:t>
        </w:r>
        <w:r>
          <w:rPr>
            <w:rFonts w:ascii="Arial" w:hAnsi="Arial" w:cs="Arial" w:eastAsia="Arial"/>
            <w:sz w:val="24"/>
            <w:szCs w:val="24"/>
            <w:spacing w:val="0"/>
            <w:w w:val="100"/>
          </w:rPr>
        </w:r>
      </w:hyperlink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12" w:lineRule="auto"/>
        <w:ind w:left="166" w:right="340" w:firstLine="-66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Spécialisations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Tout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Windows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depuis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3.11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jusqu’à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windows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passant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distributions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serveurs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NT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4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jusqu'à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r2.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Active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Directory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4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Toutes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versions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d'office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360" w:lineRule="atLeast"/>
        <w:ind w:left="100" w:right="1941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VMWare,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Sonicwall,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D-Link,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Linksys,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SMC,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Netgear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autres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équipements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réseaux.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Wifi,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Wi-max,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câble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coaxial,</w:t>
      </w:r>
      <w:r>
        <w:rPr>
          <w:rFonts w:ascii="Arial" w:hAnsi="Arial" w:cs="Arial" w:eastAsia="Arial"/>
          <w:sz w:val="24"/>
          <w:szCs w:val="24"/>
          <w:spacing w:val="5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ADSL,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Ethernet,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Intranet,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VPN,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etc.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5" w:after="0" w:line="240" w:lineRule="auto"/>
        <w:ind w:left="100" w:right="-20"/>
        <w:jc w:val="left"/>
        <w:rPr>
          <w:rFonts w:ascii="Arial" w:hAnsi="Arial" w:cs="Arial" w:eastAsia="Arial"/>
          <w:sz w:val="32"/>
          <w:szCs w:val="32"/>
        </w:rPr>
      </w:pPr>
      <w:rPr/>
      <w:r>
        <w:rPr/>
        <w:pict>
          <v:group style="position:absolute;margin-left:36pt;margin-top:-10.628235pt;width:540pt;height:.1pt;mso-position-horizontal-relative:page;mso-position-vertical-relative:paragraph;z-index:-149" coordorigin="720,-213" coordsize="10800,2">
            <v:shape style="position:absolute;left:720;top:-213;width:10800;height:2" coordorigin="720,-213" coordsize="10800,0" path="m720,-213l11520,-213e" filled="f" stroked="t" strokeweight="1pt" strokecolor="#80808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32"/>
          <w:szCs w:val="32"/>
          <w:color w:val="999999"/>
          <w:spacing w:val="0"/>
          <w:w w:val="100"/>
        </w:rPr>
        <w:t>Experience</w:t>
      </w:r>
      <w:r>
        <w:rPr>
          <w:rFonts w:ascii="Arial" w:hAnsi="Arial" w:cs="Arial" w:eastAsia="Arial"/>
          <w:sz w:val="32"/>
          <w:szCs w:val="32"/>
          <w:color w:val="00000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85" w:lineRule="auto"/>
        <w:ind w:left="100" w:right="6565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Technicien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Informatique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Indépendant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luglio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2016</w:t>
      </w:r>
      <w:r>
        <w:rPr>
          <w:rFonts w:ascii="Arial" w:hAnsi="Arial" w:cs="Arial" w:eastAsia="Arial"/>
          <w:sz w:val="24"/>
          <w:szCs w:val="24"/>
          <w:spacing w:val="6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6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Present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Senior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Specialist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2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febbraio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2018</w:t>
      </w:r>
      <w:r>
        <w:rPr>
          <w:rFonts w:ascii="Arial" w:hAnsi="Arial" w:cs="Arial" w:eastAsia="Arial"/>
          <w:sz w:val="24"/>
          <w:szCs w:val="24"/>
          <w:spacing w:val="6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6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aprile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2018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(3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mesi)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jc w:val="left"/>
        <w:spacing w:after="0"/>
        <w:sectPr>
          <w:pgNumType w:start="1"/>
          <w:pgMar w:footer="508" w:top="640" w:bottom="700" w:left="620" w:right="600"/>
          <w:footerReference w:type="default" r:id="rId5"/>
          <w:type w:val="continuous"/>
          <w:pgSz w:w="12240" w:h="15840"/>
        </w:sectPr>
      </w:pPr>
      <w:rPr/>
    </w:p>
    <w:p>
      <w:pPr>
        <w:spacing w:before="57" w:after="0" w:line="312" w:lineRule="auto"/>
        <w:ind w:left="382" w:right="216" w:firstLine="-66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mandat</w:t>
      </w:r>
      <w:r>
        <w:rPr>
          <w:rFonts w:ascii="Arial" w:hAnsi="Arial" w:cs="Arial" w:eastAsia="Arial"/>
          <w:sz w:val="24"/>
          <w:szCs w:val="24"/>
          <w:color w:val="666666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temporaire</w:t>
      </w:r>
      <w:r>
        <w:rPr>
          <w:rFonts w:ascii="Arial" w:hAnsi="Arial" w:cs="Arial" w:eastAsia="Arial"/>
          <w:sz w:val="24"/>
          <w:szCs w:val="24"/>
          <w:color w:val="666666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durée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indéterminée</w:t>
      </w:r>
      <w:r>
        <w:rPr>
          <w:rFonts w:ascii="Arial" w:hAnsi="Arial" w:cs="Arial" w:eastAsia="Arial"/>
          <w:sz w:val="24"/>
          <w:szCs w:val="24"/>
          <w:color w:val="666666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comme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technicien</w:t>
      </w:r>
      <w:r>
        <w:rPr>
          <w:rFonts w:ascii="Arial" w:hAnsi="Arial" w:cs="Arial" w:eastAsia="Arial"/>
          <w:sz w:val="24"/>
          <w:szCs w:val="24"/>
          <w:color w:val="666666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niveau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2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666666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3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pour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gestion</w:t>
      </w:r>
      <w:r>
        <w:rPr>
          <w:rFonts w:ascii="Arial" w:hAnsi="Arial" w:cs="Arial" w:eastAsia="Arial"/>
          <w:sz w:val="24"/>
          <w:szCs w:val="24"/>
          <w:color w:val="666666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parc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informatique</w:t>
      </w:r>
      <w:r>
        <w:rPr>
          <w:rFonts w:ascii="Arial" w:hAnsi="Arial" w:cs="Arial" w:eastAsia="Arial"/>
          <w:sz w:val="24"/>
          <w:szCs w:val="24"/>
          <w:color w:val="666666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666666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projets</w:t>
      </w:r>
      <w:r>
        <w:rPr>
          <w:rFonts w:ascii="Arial" w:hAnsi="Arial" w:cs="Arial" w:eastAsia="Arial"/>
          <w:sz w:val="24"/>
          <w:szCs w:val="24"/>
          <w:color w:val="666666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spéciaux.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5" w:lineRule="auto"/>
        <w:ind w:left="100" w:right="5993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Technicien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Informatique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consultant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Niv.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3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luglio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2014</w:t>
      </w:r>
      <w:r>
        <w:rPr>
          <w:rFonts w:ascii="Arial" w:hAnsi="Arial" w:cs="Arial" w:eastAsia="Arial"/>
          <w:sz w:val="24"/>
          <w:szCs w:val="24"/>
          <w:spacing w:val="6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6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febbraio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2018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(3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anni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8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mesi)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37" w:after="0" w:line="312" w:lineRule="auto"/>
        <w:ind w:left="316" w:right="5977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Plusieurs</w:t>
      </w:r>
      <w:r>
        <w:rPr>
          <w:rFonts w:ascii="Arial" w:hAnsi="Arial" w:cs="Arial" w:eastAsia="Arial"/>
          <w:sz w:val="24"/>
          <w:szCs w:val="24"/>
          <w:color w:val="666666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clients</w:t>
      </w:r>
      <w:r>
        <w:rPr>
          <w:rFonts w:ascii="Arial" w:hAnsi="Arial" w:cs="Arial" w:eastAsia="Arial"/>
          <w:sz w:val="24"/>
          <w:szCs w:val="24"/>
          <w:color w:val="666666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666666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contrats</w:t>
      </w:r>
      <w:r>
        <w:rPr>
          <w:rFonts w:ascii="Arial" w:hAnsi="Arial" w:cs="Arial" w:eastAsia="Arial"/>
          <w:sz w:val="24"/>
          <w:szCs w:val="24"/>
          <w:color w:val="666666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consultation.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Ex.: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2" w:after="0" w:line="240" w:lineRule="auto"/>
        <w:ind w:left="316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FIFA</w:t>
      </w:r>
      <w:r>
        <w:rPr>
          <w:rFonts w:ascii="Arial" w:hAnsi="Arial" w:cs="Arial" w:eastAsia="Arial"/>
          <w:sz w:val="24"/>
          <w:szCs w:val="24"/>
          <w:color w:val="666666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U20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(Soccer)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84" w:after="0" w:line="240" w:lineRule="auto"/>
        <w:ind w:left="316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AMT</w:t>
      </w:r>
      <w:r>
        <w:rPr>
          <w:rFonts w:ascii="Arial" w:hAnsi="Arial" w:cs="Arial" w:eastAsia="Arial"/>
          <w:sz w:val="24"/>
          <w:szCs w:val="24"/>
          <w:color w:val="666666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(Agence</w:t>
      </w:r>
      <w:r>
        <w:rPr>
          <w:rFonts w:ascii="Arial" w:hAnsi="Arial" w:cs="Arial" w:eastAsia="Arial"/>
          <w:sz w:val="24"/>
          <w:szCs w:val="24"/>
          <w:color w:val="666666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Métropolitaine</w:t>
      </w:r>
      <w:r>
        <w:rPr>
          <w:rFonts w:ascii="Arial" w:hAnsi="Arial" w:cs="Arial" w:eastAsia="Arial"/>
          <w:sz w:val="24"/>
          <w:szCs w:val="24"/>
          <w:color w:val="666666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Transport)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84" w:after="0" w:line="240" w:lineRule="auto"/>
        <w:ind w:left="316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etc...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85" w:lineRule="auto"/>
        <w:ind w:left="100" w:right="4592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Technicien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Informatique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Niv.2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3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Banque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Laurentienne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novembre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2012</w:t>
      </w:r>
      <w:r>
        <w:rPr>
          <w:rFonts w:ascii="Arial" w:hAnsi="Arial" w:cs="Arial" w:eastAsia="Arial"/>
          <w:sz w:val="24"/>
          <w:szCs w:val="24"/>
          <w:spacing w:val="6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6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settembre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2014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(1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anno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11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mesi)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Administrateur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Réseau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Sénoir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Sc360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2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luglio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2011</w:t>
      </w:r>
      <w:r>
        <w:rPr>
          <w:rFonts w:ascii="Arial" w:hAnsi="Arial" w:cs="Arial" w:eastAsia="Arial"/>
          <w:sz w:val="24"/>
          <w:szCs w:val="24"/>
          <w:spacing w:val="6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6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novembre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(1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anno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5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mesi)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85" w:lineRule="auto"/>
        <w:ind w:left="100" w:right="5566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Technicien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Informatique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&amp;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Administrateur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Réseau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marzo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2010</w:t>
      </w:r>
      <w:r>
        <w:rPr>
          <w:rFonts w:ascii="Arial" w:hAnsi="Arial" w:cs="Arial" w:eastAsia="Arial"/>
          <w:sz w:val="24"/>
          <w:szCs w:val="24"/>
          <w:spacing w:val="6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6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luglio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(1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anno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5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mesi)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37" w:after="0" w:line="240" w:lineRule="auto"/>
        <w:ind w:left="316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PDG</w:t>
      </w:r>
      <w:r>
        <w:rPr>
          <w:rFonts w:ascii="Arial" w:hAnsi="Arial" w:cs="Arial" w:eastAsia="Arial"/>
          <w:sz w:val="24"/>
          <w:szCs w:val="24"/>
          <w:color w:val="666666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666666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Technicien</w:t>
      </w:r>
      <w:r>
        <w:rPr>
          <w:rFonts w:ascii="Arial" w:hAnsi="Arial" w:cs="Arial" w:eastAsia="Arial"/>
          <w:sz w:val="24"/>
          <w:szCs w:val="24"/>
          <w:color w:val="666666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Informatique</w:t>
      </w:r>
      <w:r>
        <w:rPr>
          <w:rFonts w:ascii="Arial" w:hAnsi="Arial" w:cs="Arial" w:eastAsia="Arial"/>
          <w:sz w:val="24"/>
          <w:szCs w:val="24"/>
          <w:color w:val="666666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Senior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Technicien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Informatique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2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gennaio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2009</w:t>
      </w:r>
      <w:r>
        <w:rPr>
          <w:rFonts w:ascii="Arial" w:hAnsi="Arial" w:cs="Arial" w:eastAsia="Arial"/>
          <w:sz w:val="24"/>
          <w:szCs w:val="24"/>
          <w:spacing w:val="6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6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febbraio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(1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anno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2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mesi)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88" w:after="0" w:line="312" w:lineRule="auto"/>
        <w:ind w:left="382" w:right="885" w:firstLine="-66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Technicien</w:t>
      </w:r>
      <w:r>
        <w:rPr>
          <w:rFonts w:ascii="Arial" w:hAnsi="Arial" w:cs="Arial" w:eastAsia="Arial"/>
          <w:sz w:val="24"/>
          <w:szCs w:val="24"/>
          <w:color w:val="666666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niveau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2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666666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3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sur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route</w:t>
      </w:r>
      <w:r>
        <w:rPr>
          <w:rFonts w:ascii="Arial" w:hAnsi="Arial" w:cs="Arial" w:eastAsia="Arial"/>
          <w:sz w:val="24"/>
          <w:szCs w:val="24"/>
          <w:color w:val="666666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666666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technicien</w:t>
      </w:r>
      <w:r>
        <w:rPr>
          <w:rFonts w:ascii="Arial" w:hAnsi="Arial" w:cs="Arial" w:eastAsia="Arial"/>
          <w:sz w:val="24"/>
          <w:szCs w:val="24"/>
          <w:color w:val="666666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d'atelier</w:t>
      </w:r>
      <w:r>
        <w:rPr>
          <w:rFonts w:ascii="Arial" w:hAnsi="Arial" w:cs="Arial" w:eastAsia="Arial"/>
          <w:sz w:val="24"/>
          <w:szCs w:val="24"/>
          <w:color w:val="666666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réparation</w:t>
      </w:r>
      <w:r>
        <w:rPr>
          <w:rFonts w:ascii="Arial" w:hAnsi="Arial" w:cs="Arial" w:eastAsia="Arial"/>
          <w:sz w:val="24"/>
          <w:szCs w:val="24"/>
          <w:color w:val="666666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laptop</w:t>
      </w:r>
      <w:r>
        <w:rPr>
          <w:rFonts w:ascii="Arial" w:hAnsi="Arial" w:cs="Arial" w:eastAsia="Arial"/>
          <w:sz w:val="24"/>
          <w:szCs w:val="24"/>
          <w:color w:val="666666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666666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desktop</w:t>
      </w:r>
      <w:r>
        <w:rPr>
          <w:rFonts w:ascii="Arial" w:hAnsi="Arial" w:cs="Arial" w:eastAsia="Arial"/>
          <w:sz w:val="24"/>
          <w:szCs w:val="24"/>
          <w:color w:val="666666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+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Servveurs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5" w:lineRule="auto"/>
        <w:ind w:left="100" w:right="5566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Technicien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Informatique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&amp;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Administrateur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Réseau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maggio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2008</w:t>
      </w:r>
      <w:r>
        <w:rPr>
          <w:rFonts w:ascii="Arial" w:hAnsi="Arial" w:cs="Arial" w:eastAsia="Arial"/>
          <w:sz w:val="24"/>
          <w:szCs w:val="24"/>
          <w:spacing w:val="6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6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marzo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2009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(11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mesi)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5" w:lineRule="auto"/>
        <w:ind w:left="100" w:right="5766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Technicien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Informatique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Rolls-Royce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Canada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gennaio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2008</w:t>
      </w:r>
      <w:r>
        <w:rPr>
          <w:rFonts w:ascii="Arial" w:hAnsi="Arial" w:cs="Arial" w:eastAsia="Arial"/>
          <w:sz w:val="24"/>
          <w:szCs w:val="24"/>
          <w:spacing w:val="6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6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aprile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2008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(4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mesi)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5" w:lineRule="auto"/>
        <w:ind w:left="100" w:right="6459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Technicien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Informatique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Senza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settembre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2007</w:t>
      </w:r>
      <w:r>
        <w:rPr>
          <w:rFonts w:ascii="Arial" w:hAnsi="Arial" w:cs="Arial" w:eastAsia="Arial"/>
          <w:sz w:val="24"/>
          <w:szCs w:val="24"/>
          <w:spacing w:val="6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6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gennaio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2008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(5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mesi)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5" w:lineRule="auto"/>
        <w:ind w:left="100" w:right="6352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Technicien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Informatique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Videotron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marzo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2006</w:t>
      </w:r>
      <w:r>
        <w:rPr>
          <w:rFonts w:ascii="Arial" w:hAnsi="Arial" w:cs="Arial" w:eastAsia="Arial"/>
          <w:sz w:val="24"/>
          <w:szCs w:val="24"/>
          <w:spacing w:val="6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6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luglio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2007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(1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anno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5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mesi)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Technicien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Informatique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2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marzo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2006</w:t>
      </w:r>
      <w:r>
        <w:rPr>
          <w:rFonts w:ascii="Arial" w:hAnsi="Arial" w:cs="Arial" w:eastAsia="Arial"/>
          <w:sz w:val="24"/>
          <w:szCs w:val="24"/>
          <w:spacing w:val="6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6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luglio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2006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(5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mesi)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Technicien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Informatique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2" w:after="0" w:line="493" w:lineRule="auto"/>
        <w:ind w:left="100" w:right="5566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giugno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2004</w:t>
      </w:r>
      <w:r>
        <w:rPr>
          <w:rFonts w:ascii="Arial" w:hAnsi="Arial" w:cs="Arial" w:eastAsia="Arial"/>
          <w:sz w:val="24"/>
          <w:szCs w:val="24"/>
          <w:spacing w:val="6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6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marzo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2006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(1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anno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10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mesi)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Technicien</w:t>
      </w:r>
      <w:r>
        <w:rPr>
          <w:rFonts w:ascii="Arial" w:hAnsi="Arial" w:cs="Arial" w:eastAsia="Arial"/>
          <w:sz w:val="24"/>
          <w:szCs w:val="24"/>
          <w:color w:val="000000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Informatique</w:t>
      </w:r>
      <w:r>
        <w:rPr>
          <w:rFonts w:ascii="Arial" w:hAnsi="Arial" w:cs="Arial" w:eastAsia="Arial"/>
          <w:sz w:val="24"/>
          <w:szCs w:val="24"/>
          <w:color w:val="000000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&amp;</w:t>
      </w:r>
      <w:r>
        <w:rPr>
          <w:rFonts w:ascii="Arial" w:hAnsi="Arial" w:cs="Arial" w:eastAsia="Arial"/>
          <w:sz w:val="24"/>
          <w:szCs w:val="24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Administrateur</w:t>
      </w:r>
      <w:r>
        <w:rPr>
          <w:rFonts w:ascii="Arial" w:hAnsi="Arial" w:cs="Arial" w:eastAsia="Arial"/>
          <w:sz w:val="24"/>
          <w:szCs w:val="24"/>
          <w:color w:val="000000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Réseau</w:t>
      </w:r>
    </w:p>
    <w:p>
      <w:pPr>
        <w:jc w:val="left"/>
        <w:spacing w:after="0"/>
        <w:sectPr>
          <w:pgMar w:header="0" w:footer="508" w:top="680" w:bottom="700" w:left="620" w:right="600"/>
          <w:pgSz w:w="12240" w:h="15840"/>
        </w:sectPr>
      </w:pPr>
      <w:rPr/>
    </w:p>
    <w:p>
      <w:pPr>
        <w:spacing w:before="61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gennaio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2000</w:t>
      </w:r>
      <w:r>
        <w:rPr>
          <w:rFonts w:ascii="Arial" w:hAnsi="Arial" w:cs="Arial" w:eastAsia="Arial"/>
          <w:sz w:val="24"/>
          <w:szCs w:val="24"/>
          <w:spacing w:val="6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6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dicembre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2004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(5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</w:rPr>
        <w:t>anni)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Technicien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Informatique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2" w:after="0" w:line="274" w:lineRule="exact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gennaio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2004</w:t>
      </w:r>
      <w:r>
        <w:rPr>
          <w:rFonts w:ascii="Arial" w:hAnsi="Arial" w:cs="Arial" w:eastAsia="Arial"/>
          <w:sz w:val="24"/>
          <w:szCs w:val="24"/>
          <w:spacing w:val="67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-</w:t>
      </w:r>
      <w:r>
        <w:rPr>
          <w:rFonts w:ascii="Arial" w:hAnsi="Arial" w:cs="Arial" w:eastAsia="Arial"/>
          <w:sz w:val="24"/>
          <w:szCs w:val="24"/>
          <w:spacing w:val="67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aprile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2004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  <w:position w:val="-1"/>
        </w:rPr>
        <w:t>(4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999999"/>
          <w:spacing w:val="0"/>
          <w:w w:val="100"/>
          <w:position w:val="-1"/>
        </w:rPr>
        <w:t>mesi)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auto"/>
        <w:ind w:left="100" w:right="-20"/>
        <w:jc w:val="left"/>
        <w:rPr>
          <w:rFonts w:ascii="Arial" w:hAnsi="Arial" w:cs="Arial" w:eastAsia="Arial"/>
          <w:sz w:val="32"/>
          <w:szCs w:val="32"/>
        </w:rPr>
      </w:pPr>
      <w:rPr/>
      <w:r>
        <w:rPr/>
        <w:pict>
          <v:group style="position:absolute;margin-left:36pt;margin-top:-2.628174pt;width:540pt;height:.1pt;mso-position-horizontal-relative:page;mso-position-vertical-relative:paragraph;z-index:-148" coordorigin="720,-53" coordsize="10800,2">
            <v:shape style="position:absolute;left:720;top:-53;width:10800;height:2" coordorigin="720,-53" coordsize="10800,0" path="m720,-53l11520,-53e" filled="f" stroked="t" strokeweight="1pt" strokecolor="#80808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32"/>
          <w:szCs w:val="32"/>
          <w:color w:val="999999"/>
          <w:spacing w:val="0"/>
          <w:w w:val="100"/>
        </w:rPr>
        <w:t>Education</w:t>
      </w:r>
      <w:r>
        <w:rPr>
          <w:rFonts w:ascii="Arial" w:hAnsi="Arial" w:cs="Arial" w:eastAsia="Arial"/>
          <w:sz w:val="32"/>
          <w:szCs w:val="32"/>
          <w:color w:val="000000"/>
          <w:spacing w:val="0"/>
          <w:w w:val="100"/>
        </w:rPr>
      </w:r>
    </w:p>
    <w:p>
      <w:pPr>
        <w:spacing w:before="22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Formalliance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36pt;margin-top:29.307837pt;width:540pt;height:.1pt;mso-position-horizontal-relative:page;mso-position-vertical-relative:paragraph;z-index:-147" coordorigin="720,586" coordsize="10800,2">
            <v:shape style="position:absolute;left:720;top:586;width:10800;height:2" coordorigin="720,586" coordsize="10800,0" path="m720,586l11520,586e" filled="f" stroked="t" strokeweight="1pt" strokecolor="#80808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MCSE,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Informatique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Technician,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1999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1999</w:t>
      </w:r>
    </w:p>
    <w:p>
      <w:pPr>
        <w:jc w:val="left"/>
        <w:spacing w:after="0"/>
        <w:sectPr>
          <w:pgMar w:header="0" w:footer="508" w:top="640" w:bottom="700" w:left="620" w:right="600"/>
          <w:pgSz w:w="12240" w:h="15840"/>
        </w:sectPr>
      </w:pPr>
      <w:rPr/>
    </w:p>
    <w:p>
      <w:pPr>
        <w:spacing w:before="48" w:after="0" w:line="240" w:lineRule="auto"/>
        <w:ind w:left="100" w:right="-20"/>
        <w:jc w:val="left"/>
        <w:rPr>
          <w:rFonts w:ascii="Arial" w:hAnsi="Arial" w:cs="Arial" w:eastAsia="Arial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color w:val="333333"/>
          <w:spacing w:val="0"/>
          <w:w w:val="100"/>
        </w:rPr>
        <w:t>Stéphane</w:t>
      </w:r>
      <w:r>
        <w:rPr>
          <w:rFonts w:ascii="Arial" w:hAnsi="Arial" w:cs="Arial" w:eastAsia="Arial"/>
          <w:sz w:val="40"/>
          <w:szCs w:val="40"/>
          <w:color w:val="333333"/>
          <w:spacing w:val="-17"/>
          <w:w w:val="100"/>
        </w:rPr>
        <w:t> </w:t>
      </w:r>
      <w:r>
        <w:rPr>
          <w:rFonts w:ascii="Arial" w:hAnsi="Arial" w:cs="Arial" w:eastAsia="Arial"/>
          <w:sz w:val="40"/>
          <w:szCs w:val="40"/>
          <w:color w:val="333333"/>
          <w:spacing w:val="0"/>
          <w:w w:val="100"/>
        </w:rPr>
        <w:t>René</w:t>
      </w:r>
      <w:r>
        <w:rPr>
          <w:rFonts w:ascii="Arial" w:hAnsi="Arial" w:cs="Arial" w:eastAsia="Arial"/>
          <w:sz w:val="40"/>
          <w:szCs w:val="40"/>
          <w:color w:val="000000"/>
          <w:spacing w:val="0"/>
          <w:w w:val="100"/>
        </w:rPr>
      </w:r>
    </w:p>
    <w:p>
      <w:pPr>
        <w:spacing w:before="9" w:after="0" w:line="432" w:lineRule="exact"/>
        <w:ind w:left="100" w:right="5137"/>
        <w:jc w:val="left"/>
        <w:rPr>
          <w:rFonts w:ascii="Arial" w:hAnsi="Arial" w:cs="Arial" w:eastAsia="Arial"/>
          <w:sz w:val="26"/>
          <w:szCs w:val="26"/>
        </w:rPr>
      </w:pPr>
      <w:rPr/>
      <w:r>
        <w:rPr/>
        <w:pict>
          <v:group style="position:absolute;margin-left:36pt;margin-top:53.523029pt;width:540pt;height:.1pt;mso-position-horizontal-relative:page;mso-position-vertical-relative:paragraph;z-index:-146" coordorigin="720,1070" coordsize="10800,2">
            <v:shape style="position:absolute;left:720;top:1070;width:10800;height:2" coordorigin="720,1070" coordsize="10800,0" path="m720,1070l11520,1070e" filled="f" stroked="t" strokeweight="1pt" strokecolor="#808080">
              <v:path arrowok="t"/>
            </v:shape>
          </v:group>
          <w10:wrap type="none"/>
        </w:pict>
      </w:r>
      <w:r>
        <w:rPr/>
        <w:pict>
          <v:group style="position:absolute;margin-left:119.003944pt;margin-top:65.672028pt;width:34.891844pt;height:30.158191pt;mso-position-horizontal-relative:page;mso-position-vertical-relative:paragraph;z-index:-145" coordorigin="2380,1313" coordsize="698,603">
            <v:group style="position:absolute;left:2383;top:1316;width:594;height:598" coordorigin="2383,1316" coordsize="594,598">
              <v:shape style="position:absolute;left:2383;top:1316;width:594;height:598" coordorigin="2383,1316" coordsize="594,598" path="m2427,1914l2405,1908,2389,1894,2383,1873,2383,1359,2389,1338,2404,1322,2425,1316,2933,1316,2955,1322,2970,1337,2977,1357,2977,1871,2971,1892,2956,1908,2934,1914,2427,1914e" filled="t" fillcolor="#BABABA" stroked="f">
                <v:path arrowok="t"/>
                <v:fill/>
              </v:shape>
            </v:group>
            <v:group style="position:absolute;left:2518;top:1547;width:2;height:270" coordorigin="2518,1547" coordsize="2,270">
              <v:shape style="position:absolute;left:2518;top:1547;width:2;height:270" coordorigin="2518,1547" coordsize="0,270" path="m2518,1817l2518,1547e" filled="f" stroked="t" strokeweight="4.585512pt" strokecolor="#FFFFFF">
                <v:path arrowok="t"/>
              </v:shape>
            </v:group>
            <v:group style="position:absolute;left:2468;top:1419;width:100;height:91" coordorigin="2468,1419" coordsize="100,91">
              <v:shape style="position:absolute;left:2468;top:1419;width:100;height:91" coordorigin="2468,1419" coordsize="100,91" path="m2518,1510l2504,1508,2485,1499,2472,1482,2468,1460,2473,1442,2485,1429,2506,1421,2536,1419,2553,1429,2564,1447,2568,1473,2559,1492,2542,1505,2518,1510e" filled="t" fillcolor="#FFFFFF" stroked="f">
                <v:path arrowok="t"/>
                <v:fill/>
              </v:shape>
            </v:group>
            <v:group style="position:absolute;left:2702;top:1542;width:166;height:44" coordorigin="2702,1542" coordsize="166,44">
              <v:shape style="position:absolute;left:2702;top:1542;width:166;height:44" coordorigin="2702,1542" coordsize="166,44" path="m2868,1586l2702,1586,2706,1579,2771,1544,2804,1542,2824,1547,2841,1557,2857,1570,2868,1586e" filled="t" fillcolor="#FFFFFF" stroked="f">
                <v:path arrowok="t"/>
                <v:fill/>
              </v:shape>
            </v:group>
            <v:group style="position:absolute;left:2612;top:1547;width:268;height:270" coordorigin="2612,1547" coordsize="268,270">
              <v:shape style="position:absolute;left:2612;top:1547;width:268;height:270" coordorigin="2612,1547" coordsize="268,270" path="m2702,1817l2612,1817,2613,1775,2613,1726,2613,1698,2613,1587,2613,1571,2613,1556,2612,1547,2702,1547,2702,1586,2868,1586,2869,1587,2878,1608,2880,1615,2732,1615,2715,1627,2705,1644,2703,1650,2702,1658,2702,1817e" filled="t" fillcolor="#FFFFFF" stroked="f">
                <v:path arrowok="t"/>
                <v:fill/>
              </v:shape>
            </v:group>
            <v:group style="position:absolute;left:2732;top:1615;width:154;height:202" coordorigin="2732,1615" coordsize="154,202">
              <v:shape style="position:absolute;left:2732;top:1615;width:154;height:202" coordorigin="2732,1615" coordsize="154,202" path="m2886,1817l2797,1817,2796,1659,2791,1639,2780,1625,2761,1616,2732,1615,2880,1615,2884,1633,2886,1662,2886,1817e" filled="t" fillcolor="#FFFFFF" stroked="f">
                <v:path arrowok="t"/>
                <v:fill/>
              </v:shape>
            </v:group>
            <v:group style="position:absolute;left:3012;top:1762;width:63;height:61" coordorigin="3012,1762" coordsize="63,61">
              <v:shape style="position:absolute;left:3012;top:1762;width:63;height:61" coordorigin="3012,1762" coordsize="63,61" path="m3068,1773l3060,1764,3033,1764,3033,1764,3060,1762,3068,1773e" filled="t" fillcolor="#99999A" stroked="f">
                <v:path arrowok="t"/>
                <v:fill/>
              </v:shape>
              <v:shape style="position:absolute;left:3012;top:1762;width:63;height:61" coordorigin="3012,1762" coordsize="63,61" path="m3024,1770l3030,1764,3033,1764,3024,1770e" filled="t" fillcolor="#99999A" stroked="f">
                <v:path arrowok="t"/>
                <v:fill/>
              </v:shape>
              <v:shape style="position:absolute;left:3012;top:1762;width:63;height:61" coordorigin="3012,1762" coordsize="63,61" path="m3037,1823l3019,1812,3012,1791,3012,1791,3017,1774,3024,1770,3018,1776,3018,1806,3030,1818,3061,1818,3037,1823e" filled="t" fillcolor="#99999A" stroked="f">
                <v:path arrowok="t"/>
                <v:fill/>
              </v:shape>
              <v:shape style="position:absolute;left:3012;top:1762;width:63;height:61" coordorigin="3012,1762" coordsize="63,61" path="m3039,1810l3032,1810,3032,1772,3056,1772,3060,1776,3060,1778,3048,1778,3044,1778,3039,1778,3039,1789,3060,1789,3060,1790,3056,1793,3051,1794,3051,1794,3039,1794,3039,1810e" filled="t" fillcolor="#99999A" stroked="f">
                <v:path arrowok="t"/>
                <v:fill/>
              </v:shape>
              <v:shape style="position:absolute;left:3012;top:1762;width:63;height:61" coordorigin="3012,1762" coordsize="63,61" path="m3072,1777l3068,1773,3072,1776,3072,1777e" filled="t" fillcolor="#99999A" stroked="f">
                <v:path arrowok="t"/>
                <v:fill/>
              </v:shape>
              <v:shape style="position:absolute;left:3012;top:1762;width:63;height:61" coordorigin="3012,1762" coordsize="63,61" path="m3061,1818l3060,1818,3072,1806,3072,1777,3072,1777,3075,1804,3062,1818,3061,1818e" filled="t" fillcolor="#99999A" stroked="f">
                <v:path arrowok="t"/>
                <v:fill/>
              </v:shape>
              <v:shape style="position:absolute;left:3012;top:1762;width:63;height:61" coordorigin="3012,1762" coordsize="63,61" path="m3060,1789l3048,1789,3053,1788,3053,1778,3048,1778,3060,1778,3060,1789e" filled="t" fillcolor="#99999A" stroked="f">
                <v:path arrowok="t"/>
                <v:fill/>
              </v:shape>
              <v:shape style="position:absolute;left:3012;top:1762;width:63;height:61" coordorigin="3012,1762" coordsize="63,61" path="m3061,1810l3053,1810,3044,1794,3051,1794,3061,1810e" filled="t" fillcolor="#99999A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35.865002pt;margin-top:68.955894pt;width:79.015501pt;height:24.179501pt;mso-position-horizontal-relative:page;mso-position-vertical-relative:paragraph;z-index:-144" coordorigin="717,1379" coordsize="1580,484">
            <v:group style="position:absolute;left:720;top:1425;width:248;height:392" coordorigin="720,1425" coordsize="248,392">
              <v:shape style="position:absolute;left:720;top:1425;width:248;height:392" coordorigin="720,1425" coordsize="248,392" path="m968,1817l720,1817,720,1425,810,1425,810,1735,968,1735,968,1817e" filled="t" fillcolor="#99999A" stroked="f">
                <v:path arrowok="t"/>
                <v:fill/>
              </v:shape>
            </v:group>
            <v:group style="position:absolute;left:1049;top:1547;width:2;height:270" coordorigin="1049,1547" coordsize="2,270">
              <v:shape style="position:absolute;left:1049;top:1547;width:2;height:270" coordorigin="1049,1547" coordsize="0,270" path="m1049,1817l1049,1547e" filled="f" stroked="t" strokeweight="4.585781pt" strokecolor="#99999A">
                <v:path arrowok="t"/>
              </v:shape>
            </v:group>
            <v:group style="position:absolute;left:998;top:1419;width:100;height:91" coordorigin="998,1419" coordsize="100,91">
              <v:shape style="position:absolute;left:998;top:1419;width:100;height:91" coordorigin="998,1419" coordsize="100,91" path="m1049,1510l1035,1509,1015,1499,1003,1483,998,1460,1003,1443,1016,1429,1037,1421,1066,1419,1084,1430,1095,1448,1098,1473,1090,1492,1073,1505,1049,1510e" filled="t" fillcolor="#99999A" stroked="f">
                <v:path arrowok="t"/>
                <v:fill/>
              </v:shape>
            </v:group>
            <v:group style="position:absolute;left:1225;top:1542;width:166;height:44" coordorigin="1225,1542" coordsize="166,44">
              <v:shape style="position:absolute;left:1225;top:1542;width:166;height:44" coordorigin="1225,1542" coordsize="166,44" path="m1391,1586l1225,1586,1229,1580,1294,1544,1327,1542,1346,1548,1364,1557,1379,1570,1391,1586e" filled="t" fillcolor="#99999A" stroked="f">
                <v:path arrowok="t"/>
                <v:fill/>
              </v:shape>
            </v:group>
            <v:group style="position:absolute;left:1135;top:1547;width:268;height:270" coordorigin="1135,1547" coordsize="268,270">
              <v:shape style="position:absolute;left:1135;top:1547;width:268;height:270" coordorigin="1135,1547" coordsize="268,270" path="m1225,1817l1135,1817,1135,1776,1135,1726,1135,1699,1136,1587,1135,1571,1135,1556,1135,1547,1225,1547,1225,1586,1391,1586,1392,1587,1401,1608,1403,1615,1255,1615,1238,1628,1228,1644,1225,1650,1225,1658,1225,1817e" filled="t" fillcolor="#99999A" stroked="f">
                <v:path arrowok="t"/>
                <v:fill/>
              </v:shape>
            </v:group>
            <v:group style="position:absolute;left:1255;top:1615;width:154;height:202" coordorigin="1255,1615" coordsize="154,202">
              <v:shape style="position:absolute;left:1255;top:1615;width:154;height:202" coordorigin="1255,1615" coordsize="154,202" path="m1409,1817l1319,1817,1319,1659,1314,1640,1302,1625,1283,1617,1255,1615,1403,1615,1407,1633,1409,1662,1409,1817e" filled="t" fillcolor="#99999A" stroked="f">
                <v:path arrowok="t"/>
                <v:fill/>
              </v:shape>
            </v:group>
            <v:group style="position:absolute;left:1446;top:1425;width:293;height:392" coordorigin="1446,1425" coordsize="293,392">
              <v:shape style="position:absolute;left:1446;top:1425;width:293;height:392" coordorigin="1446,1425" coordsize="293,392" path="m1535,1817l1446,1817,1446,1425,1535,1425,1542,1640,1629,1640,1620,1649,1657,1701,1558,1701,1535,1729,1535,1817e" filled="t" fillcolor="#99999A" stroked="f">
                <v:path arrowok="t"/>
                <v:fill/>
              </v:shape>
              <v:shape style="position:absolute;left:1446;top:1425;width:293;height:392" coordorigin="1446,1425" coordsize="293,392" path="m1629,1640l1542,1640,1554,1622,1570,1600,1586,1577,1616,1535,1724,1535,1629,1640e" filled="t" fillcolor="#99999A" stroked="f">
                <v:path arrowok="t"/>
                <v:fill/>
              </v:shape>
              <v:shape style="position:absolute;left:1446;top:1425;width:293;height:392" coordorigin="1446,1425" coordsize="293,392" path="m1739,1817l1628,1817,1558,1701,1657,1701,1739,1817e" filled="t" fillcolor="#99999A" stroked="f">
                <v:path arrowok="t"/>
                <v:fill/>
              </v:shape>
            </v:group>
            <v:group style="position:absolute;left:1707;top:1529;width:274;height:293" coordorigin="1707,1529" coordsize="274,293">
              <v:shape style="position:absolute;left:1707;top:1529;width:274;height:293" coordorigin="1707,1529" coordsize="274,293" path="m1846,1822l1777,1805,1730,1764,1708,1703,1707,1678,1708,1659,1738,1585,1789,1544,1868,1529,1893,1534,1949,1569,1964,1592,1823,1592,1806,1606,1796,1625,1792,1644,1980,1644,1980,1647,1981,1669,1981,1684,1980,1697,1978,1704,1797,1722,1810,1738,1827,1749,1850,1755,1875,1758,1956,1758,1965,1805,1894,1821,1871,1822,1846,1822e" filled="t" fillcolor="#99999A" stroked="f">
                <v:path arrowok="t"/>
                <v:fill/>
              </v:shape>
            </v:group>
            <v:group style="position:absolute;left:1792;top:1592;width:188;height:51" coordorigin="1792,1592" coordsize="188,51">
              <v:shape style="position:absolute;left:1792;top:1592;width:188;height:51" coordorigin="1792,1592" coordsize="188,51" path="m1980,1644l1792,1644,1897,1631,1891,1616,1879,1602,1857,1594,1823,1592,1964,1592,1970,1605,1976,1626,1980,1644e" filled="t" fillcolor="#99999A" stroked="f">
                <v:path arrowok="t"/>
                <v:fill/>
              </v:shape>
            </v:group>
            <v:group style="position:absolute;left:1875;top:1746;width:81;height:12" coordorigin="1875,1746" coordsize="81,12">
              <v:shape style="position:absolute;left:1875;top:1746;width:81;height:12" coordorigin="1875,1746" coordsize="81,12" path="m1956,1758l1875,1758,1896,1757,1917,1754,1935,1751,1954,1746,1956,1758e" filled="t" fillcolor="#99999A" stroked="f">
                <v:path arrowok="t"/>
                <v:fill/>
              </v:shape>
            </v:group>
            <v:group style="position:absolute;left:2248;top:1425;width:2;height:136" coordorigin="2248,1425" coordsize="2,136">
              <v:shape style="position:absolute;left:2248;top:1425;width:2;height:136" coordorigin="2248,1425" coordsize="0,136" path="m2248,1561l2248,1425e" filled="f" stroked="t" strokeweight="4.585419pt" strokecolor="#99999A">
                <v:path arrowok="t"/>
              </v:shape>
            </v:group>
            <v:group style="position:absolute;left:1996;top:1529;width:297;height:294" coordorigin="1996,1529" coordsize="297,294">
              <v:shape style="position:absolute;left:1996;top:1529;width:297;height:294" coordorigin="1996,1529" coordsize="297,294" path="m2108,1823l2051,1801,2011,1751,1996,1678,1998,1651,2022,1585,2068,1543,2129,1529,2153,1532,2173,1538,2190,1548,2202,1561,2293,1561,2293,1597,2142,1597,2122,1602,2107,1615,2096,1633,2089,1655,2087,1682,2091,1706,2100,1726,2114,1741,2133,1750,2157,1753,2293,1753,2293,1760,2293,1776,2212,1776,2203,1786,2190,1799,2174,1810,2155,1817,2133,1821,2108,1823e" filled="t" fillcolor="#99999A" stroked="f">
                <v:path arrowok="t"/>
                <v:fill/>
              </v:shape>
            </v:group>
            <v:group style="position:absolute;left:2142;top:1597;width:150;height:156" coordorigin="2142,1597" coordsize="150,156">
              <v:shape style="position:absolute;left:2142;top:1597;width:150;height:156" coordorigin="2142,1597" coordsize="150,156" path="m2293,1753l2157,1753,2177,1746,2192,1731,2201,1711,2202,1706,2203,1699,2203,1644,2197,1627,2186,1611,2167,1600,2142,1597,2293,1597,2293,1741,2293,1753e" filled="t" fillcolor="#99999A" stroked="f">
                <v:path arrowok="t"/>
                <v:fill/>
              </v:shape>
            </v:group>
            <v:group style="position:absolute;left:2212;top:1776;width:83;height:41" coordorigin="2212,1776" coordsize="83,41">
              <v:shape style="position:absolute;left:2212;top:1776;width:83;height:41" coordorigin="2212,1776" coordsize="83,41" path="m2295,1817l2215,1817,2212,1776,2293,1776,2293,1782,2294,1801,2295,1817e" filled="t" fillcolor="#99999A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26"/>
          <w:szCs w:val="26"/>
          <w:color w:val="333333"/>
          <w:spacing w:val="0"/>
          <w:w w:val="100"/>
        </w:rPr>
        <w:t>Technicien</w:t>
      </w:r>
      <w:r>
        <w:rPr>
          <w:rFonts w:ascii="Arial" w:hAnsi="Arial" w:cs="Arial" w:eastAsia="Arial"/>
          <w:sz w:val="26"/>
          <w:szCs w:val="26"/>
          <w:color w:val="333333"/>
          <w:spacing w:val="-13"/>
          <w:w w:val="100"/>
        </w:rPr>
        <w:t> </w:t>
      </w:r>
      <w:r>
        <w:rPr>
          <w:rFonts w:ascii="Arial" w:hAnsi="Arial" w:cs="Arial" w:eastAsia="Arial"/>
          <w:sz w:val="26"/>
          <w:szCs w:val="26"/>
          <w:color w:val="333333"/>
          <w:spacing w:val="0"/>
          <w:w w:val="100"/>
        </w:rPr>
        <w:t>Informatique</w:t>
      </w:r>
      <w:r>
        <w:rPr>
          <w:rFonts w:ascii="Arial" w:hAnsi="Arial" w:cs="Arial" w:eastAsia="Arial"/>
          <w:sz w:val="26"/>
          <w:szCs w:val="26"/>
          <w:color w:val="333333"/>
          <w:spacing w:val="-14"/>
          <w:w w:val="100"/>
        </w:rPr>
        <w:t> </w:t>
      </w:r>
      <w:r>
        <w:rPr>
          <w:rFonts w:ascii="Arial" w:hAnsi="Arial" w:cs="Arial" w:eastAsia="Arial"/>
          <w:sz w:val="26"/>
          <w:szCs w:val="26"/>
          <w:color w:val="333333"/>
          <w:spacing w:val="0"/>
          <w:w w:val="100"/>
        </w:rPr>
        <w:t>consultant</w:t>
      </w:r>
      <w:r>
        <w:rPr>
          <w:rFonts w:ascii="Arial" w:hAnsi="Arial" w:cs="Arial" w:eastAsia="Arial"/>
          <w:sz w:val="26"/>
          <w:szCs w:val="26"/>
          <w:color w:val="333333"/>
          <w:spacing w:val="-12"/>
          <w:w w:val="100"/>
        </w:rPr>
        <w:t> </w:t>
      </w:r>
      <w:r>
        <w:rPr>
          <w:rFonts w:ascii="Arial" w:hAnsi="Arial" w:cs="Arial" w:eastAsia="Arial"/>
          <w:sz w:val="26"/>
          <w:szCs w:val="26"/>
          <w:color w:val="333333"/>
          <w:spacing w:val="0"/>
          <w:w w:val="100"/>
        </w:rPr>
        <w:t>Niv.</w:t>
      </w:r>
      <w:r>
        <w:rPr>
          <w:rFonts w:ascii="Arial" w:hAnsi="Arial" w:cs="Arial" w:eastAsia="Arial"/>
          <w:sz w:val="26"/>
          <w:szCs w:val="26"/>
          <w:color w:val="333333"/>
          <w:spacing w:val="-4"/>
          <w:w w:val="100"/>
        </w:rPr>
        <w:t> </w:t>
      </w:r>
      <w:r>
        <w:rPr>
          <w:rFonts w:ascii="Arial" w:hAnsi="Arial" w:cs="Arial" w:eastAsia="Arial"/>
          <w:sz w:val="26"/>
          <w:szCs w:val="26"/>
          <w:color w:val="333333"/>
          <w:spacing w:val="0"/>
          <w:w w:val="100"/>
        </w:rPr>
        <w:t>3</w:t>
      </w:r>
      <w:r>
        <w:rPr>
          <w:rFonts w:ascii="Arial" w:hAnsi="Arial" w:cs="Arial" w:eastAsia="Arial"/>
          <w:sz w:val="26"/>
          <w:szCs w:val="2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26"/>
          <w:szCs w:val="26"/>
          <w:color w:val="333333"/>
          <w:spacing w:val="0"/>
          <w:w w:val="100"/>
        </w:rPr>
        <w:t>et</w:t>
      </w:r>
      <w:r>
        <w:rPr>
          <w:rFonts w:ascii="Arial" w:hAnsi="Arial" w:cs="Arial" w:eastAsia="Arial"/>
          <w:sz w:val="26"/>
          <w:szCs w:val="26"/>
          <w:color w:val="333333"/>
          <w:spacing w:val="-2"/>
          <w:w w:val="100"/>
        </w:rPr>
        <w:t> </w:t>
      </w:r>
      <w:r>
        <w:rPr>
          <w:rFonts w:ascii="Arial" w:hAnsi="Arial" w:cs="Arial" w:eastAsia="Arial"/>
          <w:sz w:val="26"/>
          <w:szCs w:val="26"/>
          <w:color w:val="333333"/>
          <w:spacing w:val="0"/>
          <w:w w:val="100"/>
        </w:rPr>
        <w:t>Niv.2</w:t>
      </w:r>
      <w:r>
        <w:rPr>
          <w:rFonts w:ascii="Arial" w:hAnsi="Arial" w:cs="Arial" w:eastAsia="Arial"/>
          <w:sz w:val="26"/>
          <w:szCs w:val="26"/>
          <w:color w:val="333333"/>
          <w:spacing w:val="0"/>
          <w:w w:val="100"/>
        </w:rPr>
        <w:t> </w:t>
      </w:r>
      <w:hyperlink r:id="rId8">
        <w:r>
          <w:rPr>
            <w:rFonts w:ascii="Arial" w:hAnsi="Arial" w:cs="Arial" w:eastAsia="Arial"/>
            <w:sz w:val="26"/>
            <w:szCs w:val="26"/>
            <w:color w:val="999999"/>
            <w:spacing w:val="0"/>
            <w:w w:val="100"/>
          </w:rPr>
          <w:t>rene.stephane@gmail.com</w:t>
        </w:r>
        <w:r>
          <w:rPr>
            <w:rFonts w:ascii="Arial" w:hAnsi="Arial" w:cs="Arial" w:eastAsia="Arial"/>
            <w:sz w:val="26"/>
            <w:szCs w:val="26"/>
            <w:color w:val="000000"/>
            <w:spacing w:val="0"/>
            <w:w w:val="100"/>
          </w:rPr>
        </w:r>
      </w:hyperlink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6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hyperlink r:id="rId9"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</w:rPr>
          <w:t>Contact</w:t>
        </w:r>
        <w:r>
          <w:rPr>
            <w:rFonts w:ascii="Arial" w:hAnsi="Arial" w:cs="Arial" w:eastAsia="Arial"/>
            <w:sz w:val="24"/>
            <w:szCs w:val="24"/>
            <w:color w:val="0000FF"/>
            <w:spacing w:val="-8"/>
            <w:w w:val="100"/>
          </w:rPr>
          <w:t> 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</w:rPr>
          <w:t>Stéphane</w:t>
        </w:r>
        <w:r>
          <w:rPr>
            <w:rFonts w:ascii="Arial" w:hAnsi="Arial" w:cs="Arial" w:eastAsia="Arial"/>
            <w:sz w:val="24"/>
            <w:szCs w:val="24"/>
            <w:color w:val="0000FF"/>
            <w:spacing w:val="-10"/>
            <w:w w:val="100"/>
          </w:rPr>
          <w:t> 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</w:rPr>
          <w:t>on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</w:rPr>
          <w:t> 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</w:rPr>
          <w:t>LinkedIn</w:t>
        </w:r>
        <w:r>
          <w:rPr>
            <w:rFonts w:ascii="Arial" w:hAnsi="Arial" w:cs="Arial" w:eastAsia="Arial"/>
            <w:sz w:val="24"/>
            <w:szCs w:val="24"/>
            <w:color w:val="000000"/>
            <w:spacing w:val="0"/>
            <w:w w:val="100"/>
          </w:rPr>
        </w:r>
      </w:hyperlink>
    </w:p>
    <w:sectPr>
      <w:pgMar w:header="0" w:footer="508" w:top="640" w:bottom="700" w:left="620" w:right="60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Unicode MS">
    <w:altName w:val="Arial Unicode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3.329956pt;margin-top:755.617615pt;width:34.670016pt;height:12.0pt;mso-position-horizontal-relative:page;mso-position-vertical-relative:page;z-index:-150" type="#_x0000_t202" filled="f" stroked="f">
          <v:textbox inset="0,0,0,0">
            <w:txbxContent>
              <w:p>
                <w:pPr>
                  <w:spacing w:before="0" w:after="0" w:line="222" w:lineRule="exact"/>
                  <w:ind w:left="20" w:right="-2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Page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5"/>
                    <w:w w:val="10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rene.stephane@gmail.com" TargetMode="External"/><Relationship Id="rId7" Type="http://schemas.openxmlformats.org/officeDocument/2006/relationships/hyperlink" Target="mailto:rene.stephane@gmail.com" TargetMode="External"/><Relationship Id="rId8" Type="http://schemas.openxmlformats.org/officeDocument/2006/relationships/hyperlink" Target="mailto:rene.stephane@gmail.com" TargetMode="External"/><Relationship Id="rId9" Type="http://schemas.openxmlformats.org/officeDocument/2006/relationships/hyperlink" Target="https://www.linkedin.com/in/fusionitinc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LinkedIn</dc:creator>
  <dc:subject>Resume generated from profile</dc:subject>
  <dc:title>LinkedIn-Generated-Resume</dc:title>
  <dcterms:created xsi:type="dcterms:W3CDTF">2020-02-06T16:02:49Z</dcterms:created>
  <dcterms:modified xsi:type="dcterms:W3CDTF">2020-02-06T16:02:49Z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2018-09-03T00:00:00Z</vt:filetime>
  </property>
  <property fmtid="{D5CDD505-2E9C-101B-9397-08002B2CF9AE}" pid="3" name="LastSaved">
    <vt:filetime>2020-02-06T00:00:00Z</vt:filetime>
  </property>
</Properties>
</file>